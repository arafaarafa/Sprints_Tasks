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EE11" w14:textId="77777777" w:rsidR="00804C58" w:rsidRDefault="00804C58" w:rsidP="00077E3D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</w:pPr>
    </w:p>
    <w:p w14:paraId="4A1B2B8F" w14:textId="77777777" w:rsidR="00804C58" w:rsidRDefault="00804C58" w:rsidP="00077E3D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</w:pPr>
    </w:p>
    <w:p w14:paraId="7943F0D1" w14:textId="198CD02E" w:rsidR="00077E3D" w:rsidRPr="000D4B31" w:rsidRDefault="00077E3D" w:rsidP="00077E3D">
      <w:pPr>
        <w:rPr>
          <w:rFonts w:ascii="Century Gothic" w:eastAsia="Times New Roman" w:hAnsi="Century Gothic" w:cs="Arial"/>
          <w:sz w:val="22"/>
          <w:szCs w:val="22"/>
        </w:rPr>
      </w:pPr>
      <w:r w:rsidRPr="008D19BF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  <w:t xml:space="preserve">RISK </w:t>
      </w:r>
      <w: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  <w:t>STRATEGY:</w:t>
      </w:r>
      <w:r w:rsidRPr="008D19BF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  <w:t xml:space="preserve"> </w:t>
      </w:r>
    </w:p>
    <w:p w14:paraId="6DB0F086" w14:textId="4ECD4A80" w:rsidR="00DB3258" w:rsidRPr="008D19BF" w:rsidRDefault="00A03D60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</w:pPr>
      <w:r w:rsidRPr="008D19BF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  <w:tab/>
      </w:r>
      <w:r w:rsidRPr="008D19BF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  <w:tab/>
      </w:r>
    </w:p>
    <w:p w14:paraId="38083705" w14:textId="77777777" w:rsidR="00A03D60" w:rsidRPr="001D4175" w:rsidRDefault="00A03D60" w:rsidP="00A03D60">
      <w:pPr>
        <w:rPr>
          <w:rFonts w:ascii="Century Gothic" w:eastAsia="Times New Roman" w:hAnsi="Century Gothic" w:cs="Arial"/>
          <w:b/>
          <w:bCs/>
          <w:noProof/>
          <w:color w:val="495241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4C58" w14:paraId="21FA6126" w14:textId="77777777" w:rsidTr="00804C58">
        <w:tc>
          <w:tcPr>
            <w:tcW w:w="3596" w:type="dxa"/>
            <w:tcBorders>
              <w:top w:val="nil"/>
              <w:bottom w:val="nil"/>
              <w:right w:val="single" w:sz="4" w:space="0" w:color="AEAAAA" w:themeColor="background2" w:themeShade="BF"/>
            </w:tcBorders>
            <w:vAlign w:val="center"/>
          </w:tcPr>
          <w:p w14:paraId="473E4BBB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</w:pPr>
            <w:r w:rsidRPr="00077E3D"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  <w:t>Risks</w:t>
            </w:r>
          </w:p>
          <w:p w14:paraId="3BEC22D2" w14:textId="77777777" w:rsidR="00804C58" w:rsidRPr="00077E3D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</w:pPr>
          </w:p>
        </w:tc>
        <w:tc>
          <w:tcPr>
            <w:tcW w:w="3597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6D009C9E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</w:pPr>
            <w:r w:rsidRPr="00077E3D"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  <w:t>Responses</w:t>
            </w:r>
          </w:p>
          <w:p w14:paraId="4B853A6E" w14:textId="77777777" w:rsidR="00804C58" w:rsidRPr="00077E3D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</w:tcBorders>
            <w:vAlign w:val="center"/>
          </w:tcPr>
          <w:p w14:paraId="511F707E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</w:pPr>
            <w:r w:rsidRPr="00077E3D"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  <w:t>Strategy</w:t>
            </w:r>
          </w:p>
          <w:p w14:paraId="3E2B6625" w14:textId="77777777" w:rsidR="00804C58" w:rsidRPr="00077E3D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36"/>
                <w:szCs w:val="36"/>
              </w:rPr>
            </w:pPr>
          </w:p>
        </w:tc>
      </w:tr>
      <w:tr w:rsidR="00804C58" w14:paraId="2B22CD2F" w14:textId="77777777" w:rsidTr="00804C58">
        <w:tc>
          <w:tcPr>
            <w:tcW w:w="3596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1D6DC221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>Suppliers reject to work with us</w:t>
            </w:r>
          </w:p>
        </w:tc>
        <w:tc>
          <w:tcPr>
            <w:tcW w:w="3597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16BD1EDE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>Try find another one to start work with him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</w:tcBorders>
            <w:vAlign w:val="center"/>
          </w:tcPr>
          <w:p w14:paraId="7055EAEF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>Avoid</w:t>
            </w:r>
          </w:p>
        </w:tc>
      </w:tr>
      <w:tr w:rsidR="00804C58" w14:paraId="655519D5" w14:textId="77777777" w:rsidTr="00804C58">
        <w:tc>
          <w:tcPr>
            <w:tcW w:w="359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71264F60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  <w:rtl/>
                <w:lang w:bidi="ar-EG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  <w:lang w:bidi="ar-EG"/>
              </w:rPr>
              <w:t>Sickness of team members</w:t>
            </w:r>
          </w:p>
        </w:tc>
        <w:tc>
          <w:tcPr>
            <w:tcW w:w="3597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65C004C4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 xml:space="preserve">Try to work remotely 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</w:tcBorders>
            <w:vAlign w:val="center"/>
          </w:tcPr>
          <w:p w14:paraId="1283CCD1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>M</w:t>
            </w:r>
            <w:r w:rsidRPr="0038317F"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>itigate</w:t>
            </w:r>
          </w:p>
        </w:tc>
      </w:tr>
      <w:tr w:rsidR="00804C58" w14:paraId="06300C86" w14:textId="77777777" w:rsidTr="00804C58">
        <w:tc>
          <w:tcPr>
            <w:tcW w:w="359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0CCCEB28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  <w:lang w:bidi="ar-EG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  <w:lang w:bidi="ar-EG"/>
              </w:rPr>
              <w:t>Sponsor</w:t>
            </w:r>
            <w:r>
              <w:rPr>
                <w:rFonts w:ascii="Century Gothic" w:eastAsia="Times New Roman" w:hAnsi="Century Gothic" w:cs="Arial" w:hint="cs"/>
                <w:b/>
                <w:bCs/>
                <w:color w:val="495241"/>
                <w:sz w:val="22"/>
                <w:szCs w:val="22"/>
                <w:rtl/>
                <w:lang w:bidi="ar-EG"/>
              </w:rPr>
              <w:t xml:space="preserve"> </w:t>
            </w:r>
            <w:r>
              <w:rPr>
                <w:rFonts w:ascii="Century Gothic" w:eastAsia="Times New Roman" w:hAnsi="Century Gothic" w:cs="Arial" w:hint="cs"/>
                <w:b/>
                <w:bCs/>
                <w:color w:val="495241"/>
                <w:sz w:val="22"/>
                <w:szCs w:val="22"/>
                <w:lang w:bidi="ar-EG"/>
              </w:rPr>
              <w:t>retreating</w:t>
            </w:r>
          </w:p>
        </w:tc>
        <w:tc>
          <w:tcPr>
            <w:tcW w:w="3597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2C660ACA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>Try to find another sponsor found the project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</w:tcBorders>
            <w:vAlign w:val="center"/>
          </w:tcPr>
          <w:p w14:paraId="61B8B621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>Avoid</w:t>
            </w:r>
          </w:p>
        </w:tc>
      </w:tr>
      <w:tr w:rsidR="00804C58" w14:paraId="75EC049E" w14:textId="77777777" w:rsidTr="00804C58">
        <w:tc>
          <w:tcPr>
            <w:tcW w:w="3596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7C5D1FCE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  <w:lang w:bidi="ar-EG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  <w:lang w:bidi="ar-EG"/>
              </w:rPr>
              <w:t>New competitor</w:t>
            </w:r>
          </w:p>
        </w:tc>
        <w:tc>
          <w:tcPr>
            <w:tcW w:w="3597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1B9A2BB5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 xml:space="preserve">Release the project earlier 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</w:tcBorders>
            <w:vAlign w:val="center"/>
          </w:tcPr>
          <w:p w14:paraId="048B7AA0" w14:textId="77777777" w:rsidR="00804C58" w:rsidRDefault="00804C58" w:rsidP="00804C5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</w:pPr>
            <w:r w:rsidRPr="00077E3D">
              <w:rPr>
                <w:rFonts w:ascii="Century Gothic" w:eastAsia="Times New Roman" w:hAnsi="Century Gothic" w:cs="Arial"/>
                <w:b/>
                <w:bCs/>
                <w:color w:val="495241"/>
                <w:sz w:val="22"/>
                <w:szCs w:val="22"/>
              </w:rPr>
              <w:t>mitigate</w:t>
            </w:r>
          </w:p>
        </w:tc>
      </w:tr>
    </w:tbl>
    <w:p w14:paraId="2E339BDA" w14:textId="77777777" w:rsidR="00A03D60" w:rsidRPr="001D4175" w:rsidRDefault="00A03D60" w:rsidP="00A03D60">
      <w:pPr>
        <w:rPr>
          <w:rFonts w:ascii="Century Gothic" w:eastAsia="Times New Roman" w:hAnsi="Century Gothic" w:cs="Arial"/>
          <w:b/>
          <w:bCs/>
          <w:color w:val="495241"/>
          <w:sz w:val="22"/>
          <w:szCs w:val="22"/>
        </w:rPr>
      </w:pPr>
    </w:p>
    <w:p w14:paraId="0CEEB64B" w14:textId="77777777" w:rsidR="000329B3" w:rsidRPr="001D4175" w:rsidRDefault="000329B3" w:rsidP="00A03D60">
      <w:pPr>
        <w:rPr>
          <w:rFonts w:ascii="Century Gothic" w:eastAsia="Times New Roman" w:hAnsi="Century Gothic" w:cs="Arial"/>
          <w:b/>
          <w:bCs/>
          <w:color w:val="495241"/>
          <w:sz w:val="22"/>
          <w:szCs w:val="22"/>
        </w:rPr>
      </w:pPr>
    </w:p>
    <w:p w14:paraId="0FB84858" w14:textId="77777777" w:rsidR="003825DA" w:rsidRDefault="003825DA" w:rsidP="003825DA">
      <w:pPr>
        <w:rPr>
          <w:rFonts w:ascii="Century Gothic" w:hAnsi="Century Gothic" w:cs="Times New Roman"/>
        </w:rPr>
      </w:pPr>
    </w:p>
    <w:p w14:paraId="2BBC1ACE" w14:textId="77777777" w:rsidR="003825DA" w:rsidRDefault="003825DA" w:rsidP="003825DA">
      <w:pPr>
        <w:rPr>
          <w:rFonts w:ascii="Century Gothic" w:hAnsi="Century Gothic" w:cs="Times New Roman"/>
        </w:rPr>
      </w:pPr>
    </w:p>
    <w:p w14:paraId="6A5D2B92" w14:textId="6EFB9C85" w:rsidR="00C25386" w:rsidRDefault="00C25386" w:rsidP="00A03D60">
      <w:pPr>
        <w:rPr>
          <w:rFonts w:ascii="Century Gothic" w:eastAsia="Times New Roman" w:hAnsi="Century Gothic" w:cs="Arial"/>
          <w:b/>
          <w:bCs/>
          <w:color w:val="495241"/>
          <w:sz w:val="22"/>
          <w:szCs w:val="22"/>
        </w:rPr>
      </w:pPr>
    </w:p>
    <w:p w14:paraId="45B09174" w14:textId="21C8E1CA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29EFE661" w14:textId="7365E5AF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2BD8CB31" w14:textId="36F7CFF9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5BF24DA2" w14:textId="1D17777E" w:rsidR="000D4B31" w:rsidRPr="000D4B31" w:rsidRDefault="00875AA8" w:rsidP="000D4B31">
      <w:pPr>
        <w:rPr>
          <w:rFonts w:ascii="Century Gothic" w:eastAsia="Times New Roman" w:hAnsi="Century Gothic" w:cs="Arial"/>
          <w:sz w:val="22"/>
          <w:szCs w:val="22"/>
        </w:rPr>
      </w:pPr>
      <w:r w:rsidRPr="008D19BF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  <w:t xml:space="preserve">RISK ASSESSMENT </w:t>
      </w:r>
      <w:r w:rsidR="00077E3D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36"/>
          <w:szCs w:val="36"/>
        </w:rPr>
        <w:t>:</w:t>
      </w:r>
    </w:p>
    <w:p w14:paraId="06387667" w14:textId="3F22F3B5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1ED70463" w14:textId="39D01BB6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7FC3F579" w14:textId="1BAD136D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-3"/>
        <w:tblW w:w="9995" w:type="dxa"/>
        <w:tblLayout w:type="fixed"/>
        <w:tblLook w:val="04A0" w:firstRow="1" w:lastRow="0" w:firstColumn="1" w:lastColumn="0" w:noHBand="0" w:noVBand="1"/>
      </w:tblPr>
      <w:tblGrid>
        <w:gridCol w:w="521"/>
        <w:gridCol w:w="1693"/>
        <w:gridCol w:w="1656"/>
        <w:gridCol w:w="1501"/>
        <w:gridCol w:w="20"/>
        <w:gridCol w:w="1509"/>
        <w:gridCol w:w="12"/>
        <w:gridCol w:w="1528"/>
        <w:gridCol w:w="10"/>
        <w:gridCol w:w="1535"/>
        <w:gridCol w:w="10"/>
      </w:tblGrid>
      <w:tr w:rsidR="00875AA8" w:rsidRPr="001D4175" w14:paraId="6D1B2293" w14:textId="77777777" w:rsidTr="00077E3D">
        <w:trPr>
          <w:gridAfter w:val="1"/>
          <w:wAfter w:w="8" w:type="dxa"/>
          <w:cantSplit/>
          <w:trHeight w:val="354"/>
        </w:trPr>
        <w:tc>
          <w:tcPr>
            <w:tcW w:w="5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reverseDiagStripe" w:color="D9D9D9" w:fill="auto"/>
          </w:tcPr>
          <w:p w14:paraId="07989E73" w14:textId="77777777" w:rsidR="00875AA8" w:rsidRPr="001D4175" w:rsidRDefault="00875AA8" w:rsidP="00875AA8">
            <w:pPr>
              <w:pStyle w:val="NoSpacing"/>
            </w:pPr>
          </w:p>
        </w:tc>
        <w:tc>
          <w:tcPr>
            <w:tcW w:w="9465" w:type="dxa"/>
            <w:gridSpan w:val="9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035D33" w14:textId="77777777" w:rsidR="00875AA8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</w:rPr>
            </w:pPr>
            <w:r>
              <w:rPr>
                <w:rFonts w:ascii="Century Gothic" w:eastAsia="Times New Roman" w:hAnsi="Century Gothic" w:cs="Arial"/>
                <w:b/>
                <w:bCs/>
              </w:rPr>
              <w:t>Impact</w:t>
            </w:r>
          </w:p>
        </w:tc>
      </w:tr>
      <w:tr w:rsidR="00077E3D" w:rsidRPr="001D4175" w14:paraId="0302D7E9" w14:textId="77777777" w:rsidTr="00077E3D">
        <w:trPr>
          <w:gridAfter w:val="1"/>
          <w:wAfter w:w="10" w:type="dxa"/>
          <w:cantSplit/>
          <w:trHeight w:val="391"/>
        </w:trPr>
        <w:tc>
          <w:tcPr>
            <w:tcW w:w="52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extDirection w:val="btLr"/>
            <w:vAlign w:val="center"/>
          </w:tcPr>
          <w:p w14:paraId="450A5252" w14:textId="77777777" w:rsidR="00875AA8" w:rsidRPr="001D4175" w:rsidRDefault="00875AA8" w:rsidP="00804C5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804C58">
              <w:rPr>
                <w:rFonts w:ascii="Century Gothic" w:eastAsia="Times New Roman" w:hAnsi="Century Gothic" w:cs="Arial"/>
                <w:b/>
                <w:bCs/>
              </w:rPr>
              <w:t>Portability</w:t>
            </w:r>
          </w:p>
        </w:tc>
        <w:tc>
          <w:tcPr>
            <w:tcW w:w="1694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reverseDiagStripe" w:color="D9D9D9" w:fill="auto"/>
            <w:vAlign w:val="center"/>
            <w:hideMark/>
          </w:tcPr>
          <w:p w14:paraId="3804E370" w14:textId="77777777" w:rsidR="00875AA8" w:rsidRPr="001D4175" w:rsidRDefault="00875AA8" w:rsidP="00875AA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961CC0" w14:textId="77777777" w:rsidR="00875AA8" w:rsidRPr="00E8694E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  <w:t>Trivial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D9BC27" w14:textId="77777777" w:rsidR="00875AA8" w:rsidRPr="00E8694E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  <w:t>Minor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140C2A" w14:textId="77777777" w:rsidR="00875AA8" w:rsidRPr="00E8694E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  <w:t>Moderate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23ABF4" w14:textId="77777777" w:rsidR="00875AA8" w:rsidRPr="00E8694E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  <w:t>Major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right w:val="single" w:sz="4" w:space="0" w:color="BFBFBF"/>
            </w:tcBorders>
          </w:tcPr>
          <w:p w14:paraId="4688A3DB" w14:textId="77777777" w:rsidR="00875AA8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  <w:t>Extreme</w:t>
            </w:r>
          </w:p>
        </w:tc>
      </w:tr>
      <w:tr w:rsidR="00077E3D" w:rsidRPr="001D4175" w14:paraId="57CC9E86" w14:textId="77777777" w:rsidTr="00077E3D">
        <w:trPr>
          <w:cantSplit/>
          <w:trHeight w:val="547"/>
        </w:trPr>
        <w:tc>
          <w:tcPr>
            <w:tcW w:w="52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</w:tcPr>
          <w:p w14:paraId="1F21C6D6" w14:textId="77777777" w:rsidR="00875AA8" w:rsidRPr="001D4175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Cs w:val="30"/>
              </w:rPr>
            </w:pPr>
          </w:p>
        </w:tc>
        <w:tc>
          <w:tcPr>
            <w:tcW w:w="169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DD5B444" w14:textId="77777777" w:rsidR="00875AA8" w:rsidRPr="001D4175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30"/>
                <w:szCs w:val="30"/>
              </w:rPr>
            </w:pPr>
            <w:r w:rsidRPr="00C26883"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  <w:t>Rare</w:t>
            </w:r>
          </w:p>
        </w:tc>
        <w:tc>
          <w:tcPr>
            <w:tcW w:w="1656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/>
            </w:tcBorders>
            <w:shd w:val="clear" w:color="auto" w:fill="70AD47" w:themeFill="accent6"/>
            <w:vAlign w:val="center"/>
          </w:tcPr>
          <w:p w14:paraId="3A719235" w14:textId="77777777" w:rsidR="00875AA8" w:rsidRPr="00C26883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70AD47" w:themeFill="accent6"/>
            <w:vAlign w:val="center"/>
          </w:tcPr>
          <w:p w14:paraId="3202DEAF" w14:textId="77777777" w:rsidR="00875AA8" w:rsidRPr="00C26883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70AD47" w:themeFill="accent6"/>
            <w:vAlign w:val="center"/>
          </w:tcPr>
          <w:p w14:paraId="3325BAD7" w14:textId="77777777" w:rsidR="00875AA8" w:rsidRPr="00C26883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497D86B9" w14:textId="77777777" w:rsidR="00875AA8" w:rsidRPr="00C26883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FC000"/>
          </w:tcPr>
          <w:p w14:paraId="6FA63F05" w14:textId="77777777" w:rsidR="00875AA8" w:rsidRPr="00C26883" w:rsidRDefault="00875AA8" w:rsidP="00875AA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</w:tr>
      <w:tr w:rsidR="00077E3D" w:rsidRPr="001D4175" w14:paraId="1A96BD84" w14:textId="77777777" w:rsidTr="00077E3D">
        <w:trPr>
          <w:cantSplit/>
          <w:trHeight w:val="547"/>
        </w:trPr>
        <w:tc>
          <w:tcPr>
            <w:tcW w:w="52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</w:tcPr>
          <w:p w14:paraId="5FEA5052" w14:textId="77777777" w:rsidR="00077E3D" w:rsidRPr="001D4175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Cs w:val="30"/>
              </w:rPr>
            </w:pPr>
          </w:p>
        </w:tc>
        <w:tc>
          <w:tcPr>
            <w:tcW w:w="169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B184B3B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  <w:t>Unlikely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70AD47" w:themeFill="accent6"/>
            <w:vAlign w:val="center"/>
          </w:tcPr>
          <w:p w14:paraId="2E0AF06D" w14:textId="4AEBE558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  <w:r w:rsidRPr="00804C58">
              <w:rPr>
                <w:rFonts w:ascii="Century Gothic" w:eastAsia="Times New Roman" w:hAnsi="Century Gothic" w:cs="Arial"/>
                <w:b/>
                <w:bCs/>
                <w:color w:val="495241"/>
                <w:sz w:val="16"/>
                <w:szCs w:val="16"/>
              </w:rPr>
              <w:t>Sickness of team members</w:t>
            </w: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70AD47" w:themeFill="accent6"/>
            <w:vAlign w:val="center"/>
          </w:tcPr>
          <w:p w14:paraId="74B63ED7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0E95B59F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20653D73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</w:tcPr>
          <w:p w14:paraId="66F33074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</w:tr>
      <w:tr w:rsidR="00077E3D" w:rsidRPr="001D4175" w14:paraId="495A50A8" w14:textId="77777777" w:rsidTr="00077E3D">
        <w:trPr>
          <w:cantSplit/>
          <w:trHeight w:val="547"/>
        </w:trPr>
        <w:tc>
          <w:tcPr>
            <w:tcW w:w="52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</w:tcPr>
          <w:p w14:paraId="23F12F98" w14:textId="77777777" w:rsidR="00077E3D" w:rsidRPr="001D4175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Cs w:val="30"/>
              </w:rPr>
            </w:pPr>
          </w:p>
        </w:tc>
        <w:tc>
          <w:tcPr>
            <w:tcW w:w="169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76BBAE5C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  <w:t>Moderate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70AD47" w:themeFill="accent6"/>
            <w:vAlign w:val="center"/>
          </w:tcPr>
          <w:p w14:paraId="191CFEF4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086D901D" w14:textId="4726C86E" w:rsidR="00077E3D" w:rsidRPr="00804C58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</w:pPr>
            <w:r w:rsidRPr="00804C58">
              <w:rPr>
                <w:rFonts w:ascii="Century Gothic" w:eastAsia="Times New Roman" w:hAnsi="Century Gothic" w:cs="Arial"/>
                <w:b/>
                <w:bCs/>
                <w:color w:val="495241"/>
                <w:sz w:val="16"/>
                <w:szCs w:val="16"/>
              </w:rPr>
              <w:t>Suppliers reject to work with us</w:t>
            </w: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6E3E6839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6B313BAE" w14:textId="7D56C836" w:rsidR="00077E3D" w:rsidRPr="00804C58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16"/>
              </w:rPr>
            </w:pPr>
            <w:r w:rsidRPr="00804C58">
              <w:rPr>
                <w:rFonts w:ascii="Century Gothic" w:eastAsia="Times New Roman" w:hAnsi="Century Gothic" w:cs="Arial"/>
                <w:b/>
                <w:bCs/>
                <w:color w:val="495241"/>
                <w:sz w:val="16"/>
                <w:szCs w:val="16"/>
              </w:rPr>
              <w:t>New competitor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44F3E"/>
          </w:tcPr>
          <w:p w14:paraId="5ACB6E7B" w14:textId="2ADD4333" w:rsidR="00077E3D" w:rsidRPr="00804C58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sz w:val="16"/>
                <w:szCs w:val="16"/>
              </w:rPr>
            </w:pPr>
            <w:r w:rsidRPr="00804C58">
              <w:rPr>
                <w:rFonts w:ascii="Century Gothic" w:eastAsia="Times New Roman" w:hAnsi="Century Gothic" w:cs="Arial"/>
                <w:b/>
                <w:bCs/>
                <w:color w:val="495241"/>
                <w:sz w:val="16"/>
                <w:szCs w:val="16"/>
              </w:rPr>
              <w:t>Sponsor</w:t>
            </w:r>
            <w:r w:rsidRPr="00804C58">
              <w:rPr>
                <w:rFonts w:ascii="Century Gothic" w:eastAsia="Times New Roman" w:hAnsi="Century Gothic" w:cs="Arial" w:hint="cs"/>
                <w:b/>
                <w:bCs/>
                <w:color w:val="495241"/>
                <w:sz w:val="16"/>
                <w:szCs w:val="16"/>
                <w:rtl/>
              </w:rPr>
              <w:t xml:space="preserve"> </w:t>
            </w:r>
            <w:r w:rsidRPr="00804C58">
              <w:rPr>
                <w:rFonts w:ascii="Century Gothic" w:eastAsia="Times New Roman" w:hAnsi="Century Gothic" w:cs="Arial" w:hint="cs"/>
                <w:b/>
                <w:bCs/>
                <w:color w:val="495241"/>
                <w:sz w:val="16"/>
                <w:szCs w:val="16"/>
              </w:rPr>
              <w:t>retreating</w:t>
            </w:r>
          </w:p>
        </w:tc>
      </w:tr>
      <w:tr w:rsidR="00077E3D" w:rsidRPr="001D4175" w14:paraId="32F46D3D" w14:textId="77777777" w:rsidTr="00077E3D">
        <w:trPr>
          <w:cantSplit/>
          <w:trHeight w:val="547"/>
        </w:trPr>
        <w:tc>
          <w:tcPr>
            <w:tcW w:w="52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</w:tcPr>
          <w:p w14:paraId="28D50D0E" w14:textId="77777777" w:rsidR="00077E3D" w:rsidRPr="001D4175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Cs w:val="30"/>
              </w:rPr>
            </w:pPr>
          </w:p>
        </w:tc>
        <w:tc>
          <w:tcPr>
            <w:tcW w:w="169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1062ABA1" w14:textId="77777777" w:rsidR="00077E3D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  <w:t>Likely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345EF54A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39F4DB65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01917E6C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44F3E"/>
            <w:vAlign w:val="center"/>
          </w:tcPr>
          <w:p w14:paraId="45ABA8B6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44F3E"/>
          </w:tcPr>
          <w:p w14:paraId="65741FCA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</w:tr>
      <w:tr w:rsidR="00077E3D" w:rsidRPr="001D4175" w14:paraId="3D666DEC" w14:textId="77777777" w:rsidTr="00077E3D">
        <w:trPr>
          <w:cantSplit/>
          <w:trHeight w:val="547"/>
        </w:trPr>
        <w:tc>
          <w:tcPr>
            <w:tcW w:w="52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</w:tcPr>
          <w:p w14:paraId="660F835E" w14:textId="77777777" w:rsidR="00077E3D" w:rsidRPr="001D4175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Cs w:val="30"/>
              </w:rPr>
            </w:pPr>
          </w:p>
        </w:tc>
        <w:tc>
          <w:tcPr>
            <w:tcW w:w="1694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7C2F8E8D" w14:textId="77777777" w:rsidR="00077E3D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595959"/>
                <w:sz w:val="22"/>
                <w:szCs w:val="22"/>
              </w:rPr>
              <w:t>Very Likely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477CBC85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FC000"/>
            <w:vAlign w:val="center"/>
          </w:tcPr>
          <w:p w14:paraId="1759198E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21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44F3E"/>
            <w:vAlign w:val="center"/>
          </w:tcPr>
          <w:p w14:paraId="50360AE4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44F3E"/>
            <w:vAlign w:val="center"/>
          </w:tcPr>
          <w:p w14:paraId="444CB068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F44F3E"/>
          </w:tcPr>
          <w:p w14:paraId="4D186EFB" w14:textId="77777777" w:rsidR="00077E3D" w:rsidRPr="00C26883" w:rsidRDefault="00077E3D" w:rsidP="00077E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595959"/>
                <w:sz w:val="16"/>
                <w:szCs w:val="22"/>
              </w:rPr>
            </w:pPr>
          </w:p>
        </w:tc>
      </w:tr>
    </w:tbl>
    <w:p w14:paraId="59CF08CC" w14:textId="76916FE5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447E92B6" w14:textId="46CF26F6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141672DA" w14:textId="3C40D39C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1E02ED47" w14:textId="71557BF4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7781448F" w14:textId="35302B25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13F3F466" w14:textId="10F3AB40" w:rsidR="000D4B31" w:rsidRPr="000D4B31" w:rsidRDefault="000D4B31" w:rsidP="000D4B31">
      <w:pPr>
        <w:rPr>
          <w:rFonts w:ascii="Century Gothic" w:eastAsia="Times New Roman" w:hAnsi="Century Gothic" w:cs="Arial"/>
          <w:sz w:val="22"/>
          <w:szCs w:val="22"/>
        </w:rPr>
      </w:pPr>
    </w:p>
    <w:p w14:paraId="6EFD6095" w14:textId="096F2606" w:rsidR="000D4B31" w:rsidRDefault="000D4B31" w:rsidP="000D4B31">
      <w:pPr>
        <w:rPr>
          <w:rFonts w:ascii="Century Gothic" w:eastAsia="Times New Roman" w:hAnsi="Century Gothic" w:cs="Arial"/>
          <w:b/>
          <w:bCs/>
          <w:color w:val="495241"/>
          <w:sz w:val="22"/>
          <w:szCs w:val="22"/>
        </w:rPr>
      </w:pPr>
    </w:p>
    <w:p w14:paraId="08126B41" w14:textId="45A9637F" w:rsidR="000D4B31" w:rsidRDefault="000D4B31" w:rsidP="000D4B31">
      <w:pPr>
        <w:rPr>
          <w:rFonts w:ascii="Century Gothic" w:eastAsia="Times New Roman" w:hAnsi="Century Gothic" w:cs="Arial"/>
          <w:b/>
          <w:bCs/>
          <w:color w:val="495241"/>
          <w:sz w:val="22"/>
          <w:szCs w:val="22"/>
        </w:rPr>
      </w:pPr>
    </w:p>
    <w:p w14:paraId="0E5AD289" w14:textId="6637E890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  <w:r>
        <w:rPr>
          <w:rFonts w:ascii="Century Gothic" w:eastAsia="Times New Roman" w:hAnsi="Century Gothic" w:cs="Arial"/>
          <w:sz w:val="22"/>
          <w:szCs w:val="22"/>
        </w:rPr>
        <w:lastRenderedPageBreak/>
        <w:tab/>
      </w:r>
    </w:p>
    <w:p w14:paraId="09E1D70C" w14:textId="3803AF11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005FF280" w14:textId="7BE6CB5F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60150887" w14:textId="21F5056D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09FB0D3A" w14:textId="7F372C3A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02A8BC30" w14:textId="1E482E85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522D56D2" w14:textId="3068911A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369371FB" w14:textId="5188745D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7AE4E6E1" w14:textId="3A7A3070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7CA10556" w14:textId="4856AD7A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4049F743" w14:textId="709FAC4A" w:rsid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p w14:paraId="46BE41BD" w14:textId="77777777" w:rsidR="000D4B31" w:rsidRPr="000D4B31" w:rsidRDefault="000D4B31" w:rsidP="000D4B31">
      <w:pPr>
        <w:tabs>
          <w:tab w:val="left" w:pos="2498"/>
        </w:tabs>
        <w:rPr>
          <w:rFonts w:ascii="Century Gothic" w:eastAsia="Times New Roman" w:hAnsi="Century Gothic" w:cs="Arial"/>
          <w:sz w:val="22"/>
          <w:szCs w:val="22"/>
        </w:rPr>
      </w:pPr>
    </w:p>
    <w:sectPr w:rsidR="000D4B31" w:rsidRPr="000D4B31" w:rsidSect="00804C58">
      <w:pgSz w:w="12240" w:h="15840"/>
      <w:pgMar w:top="720" w:right="720" w:bottom="720" w:left="720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78DA" w14:textId="77777777" w:rsidR="00C26883" w:rsidRDefault="00C26883" w:rsidP="00DB2412">
      <w:r>
        <w:separator/>
      </w:r>
    </w:p>
  </w:endnote>
  <w:endnote w:type="continuationSeparator" w:id="0">
    <w:p w14:paraId="6B1ED53C" w14:textId="77777777" w:rsidR="00C26883" w:rsidRDefault="00C2688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A60C" w14:textId="77777777" w:rsidR="00C26883" w:rsidRDefault="00C26883" w:rsidP="00DB2412">
      <w:r>
        <w:separator/>
      </w:r>
    </w:p>
  </w:footnote>
  <w:footnote w:type="continuationSeparator" w:id="0">
    <w:p w14:paraId="63FC2BAC" w14:textId="77777777" w:rsidR="00C26883" w:rsidRDefault="00C26883" w:rsidP="00DB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063017">
    <w:abstractNumId w:val="0"/>
  </w:num>
  <w:num w:numId="2" w16cid:durableId="1946572687">
    <w:abstractNumId w:val="1"/>
  </w:num>
  <w:num w:numId="3" w16cid:durableId="1668290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3"/>
    <w:rsid w:val="00005410"/>
    <w:rsid w:val="00006829"/>
    <w:rsid w:val="000102CA"/>
    <w:rsid w:val="000329B3"/>
    <w:rsid w:val="000707ED"/>
    <w:rsid w:val="00077E3D"/>
    <w:rsid w:val="00081C99"/>
    <w:rsid w:val="000D4B31"/>
    <w:rsid w:val="00107566"/>
    <w:rsid w:val="00107A05"/>
    <w:rsid w:val="001116EB"/>
    <w:rsid w:val="00165169"/>
    <w:rsid w:val="0016772D"/>
    <w:rsid w:val="001D4175"/>
    <w:rsid w:val="002430EF"/>
    <w:rsid w:val="00246934"/>
    <w:rsid w:val="00262EC5"/>
    <w:rsid w:val="0028063E"/>
    <w:rsid w:val="002A732E"/>
    <w:rsid w:val="002F0FAA"/>
    <w:rsid w:val="00306B68"/>
    <w:rsid w:val="00370CE0"/>
    <w:rsid w:val="003776D0"/>
    <w:rsid w:val="003825DA"/>
    <w:rsid w:val="0038317F"/>
    <w:rsid w:val="003C4BC2"/>
    <w:rsid w:val="003E09EF"/>
    <w:rsid w:val="003E4F0D"/>
    <w:rsid w:val="00437607"/>
    <w:rsid w:val="004460DC"/>
    <w:rsid w:val="00471C74"/>
    <w:rsid w:val="004739B9"/>
    <w:rsid w:val="00486600"/>
    <w:rsid w:val="00490E83"/>
    <w:rsid w:val="004937B7"/>
    <w:rsid w:val="004A2939"/>
    <w:rsid w:val="004D441A"/>
    <w:rsid w:val="004F4D3D"/>
    <w:rsid w:val="00523965"/>
    <w:rsid w:val="00563C57"/>
    <w:rsid w:val="005823D6"/>
    <w:rsid w:val="005A42B5"/>
    <w:rsid w:val="006260B9"/>
    <w:rsid w:val="0065609B"/>
    <w:rsid w:val="006A3315"/>
    <w:rsid w:val="006B017D"/>
    <w:rsid w:val="006B16FF"/>
    <w:rsid w:val="006D6894"/>
    <w:rsid w:val="006E5FF2"/>
    <w:rsid w:val="0074716D"/>
    <w:rsid w:val="00781C86"/>
    <w:rsid w:val="00783541"/>
    <w:rsid w:val="007C1D8F"/>
    <w:rsid w:val="00804C58"/>
    <w:rsid w:val="00815C44"/>
    <w:rsid w:val="0083365C"/>
    <w:rsid w:val="00870C2B"/>
    <w:rsid w:val="00875AA8"/>
    <w:rsid w:val="00893886"/>
    <w:rsid w:val="008D19BF"/>
    <w:rsid w:val="008D4D59"/>
    <w:rsid w:val="008E1419"/>
    <w:rsid w:val="00930D1C"/>
    <w:rsid w:val="00942DA6"/>
    <w:rsid w:val="00985675"/>
    <w:rsid w:val="00A02960"/>
    <w:rsid w:val="00A03D60"/>
    <w:rsid w:val="00A753A7"/>
    <w:rsid w:val="00AC6FB7"/>
    <w:rsid w:val="00AD657B"/>
    <w:rsid w:val="00AE18AF"/>
    <w:rsid w:val="00BC1A20"/>
    <w:rsid w:val="00BE1EF5"/>
    <w:rsid w:val="00BF07A8"/>
    <w:rsid w:val="00C12062"/>
    <w:rsid w:val="00C25386"/>
    <w:rsid w:val="00C26883"/>
    <w:rsid w:val="00C358A4"/>
    <w:rsid w:val="00C423CB"/>
    <w:rsid w:val="00CC7B6D"/>
    <w:rsid w:val="00CF7474"/>
    <w:rsid w:val="00D06B25"/>
    <w:rsid w:val="00D16763"/>
    <w:rsid w:val="00D23E3D"/>
    <w:rsid w:val="00D36FD0"/>
    <w:rsid w:val="00D52905"/>
    <w:rsid w:val="00D53270"/>
    <w:rsid w:val="00D620F1"/>
    <w:rsid w:val="00D85611"/>
    <w:rsid w:val="00D96B95"/>
    <w:rsid w:val="00D970D9"/>
    <w:rsid w:val="00DB2412"/>
    <w:rsid w:val="00DB3258"/>
    <w:rsid w:val="00DE2B5D"/>
    <w:rsid w:val="00E27A8A"/>
    <w:rsid w:val="00E46217"/>
    <w:rsid w:val="00E8694E"/>
    <w:rsid w:val="00EA104E"/>
    <w:rsid w:val="00ED6BB2"/>
    <w:rsid w:val="00EE2367"/>
    <w:rsid w:val="00F04F96"/>
    <w:rsid w:val="00F22F09"/>
    <w:rsid w:val="00F4476D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67D97"/>
  <w15:docId w15:val="{293F04CD-B778-489F-B1AA-F294FD99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39"/>
    <w:rsid w:val="0038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afa\Desktop\test_git\IC-Risk-Assessment-Matrix-898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3FD0876FF32408E7D6742FBF203E1" ma:contentTypeVersion="0" ma:contentTypeDescription="Create a new document." ma:contentTypeScope="" ma:versionID="f82e542085aa39862467df16956d52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245b5467c1ac95883b1ab594441e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C409D0-7100-4C23-848F-EB088E6CD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FCD9DE-14E8-466A-A333-238AA3B20100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66A1B52-CA74-4BF2-B451-764B29674D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745E4D-2AF9-4903-BF00-4B239716B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IC-Risk-Assessment-Matrix-8986_WORD.dotx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Arafa</dc:creator>
  <cp:lastModifiedBy>Arafa Arafa Abd ElMawgod Ali</cp:lastModifiedBy>
  <cp:revision>2</cp:revision>
  <dcterms:created xsi:type="dcterms:W3CDTF">2023-03-24T14:45:00Z</dcterms:created>
  <dcterms:modified xsi:type="dcterms:W3CDTF">2023-03-24T14:45:00Z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0x010100ED33FD0876FF32408E7D6742FBF203E1</vt:lpwstr>
  </property>
</Properties>
</file>